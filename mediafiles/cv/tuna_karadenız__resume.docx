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10777" w:rsidP="00913946">
            <w:pPr>
              <w:pStyle w:val="KonuBal"/>
            </w:pPr>
            <w:r>
              <w:t>tuna</w:t>
            </w:r>
            <w:r w:rsidR="00692703" w:rsidRPr="00CF1A49">
              <w:t xml:space="preserve"> </w:t>
            </w:r>
            <w:r>
              <w:rPr>
                <w:rStyle w:val="GlVurgulama"/>
              </w:rPr>
              <w:t>karadenız</w:t>
            </w:r>
          </w:p>
          <w:p w:rsidR="00692703" w:rsidRPr="00CF1A49" w:rsidRDefault="00910777" w:rsidP="00913946">
            <w:pPr>
              <w:pStyle w:val="ContactInfo"/>
              <w:contextualSpacing w:val="0"/>
            </w:pPr>
            <w:r>
              <w:t>TURKEY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E6B87A9210B4D4C8906DD5CBA3BA180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+90 506 997 58 00</w:t>
            </w:r>
          </w:p>
          <w:p w:rsidR="00692703" w:rsidRPr="00CF1A49" w:rsidRDefault="00910777" w:rsidP="00910777">
            <w:pPr>
              <w:pStyle w:val="ContactInfoEmphasis"/>
              <w:contextualSpacing w:val="0"/>
            </w:pPr>
            <w:r>
              <w:t>tunakrdnz@gmail.com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B31800" w:rsidP="005B23EE">
            <w:pPr>
              <w:contextualSpacing w:val="0"/>
            </w:pPr>
            <w:r>
              <w:t xml:space="preserve">I </w:t>
            </w:r>
            <w:r w:rsidR="005B23EE">
              <w:t xml:space="preserve">grew up on a farm and, due to lack </w:t>
            </w:r>
            <w:proofErr w:type="gramStart"/>
            <w:r w:rsidR="005B23EE">
              <w:t>of  help</w:t>
            </w:r>
            <w:proofErr w:type="gramEnd"/>
            <w:r w:rsidR="005B23EE">
              <w:t>, I was always expected to handle any task that presented itself. General maintenance, cutting wood, painting, mowing grass and even building a wooden barn were among those tasks.</w:t>
            </w:r>
          </w:p>
        </w:tc>
      </w:tr>
    </w:tbl>
    <w:p w:rsidR="004E01EB" w:rsidRPr="00CF1A49" w:rsidRDefault="00762A8F" w:rsidP="004E01EB">
      <w:pPr>
        <w:pStyle w:val="Balk1"/>
      </w:pPr>
      <w:sdt>
        <w:sdtPr>
          <w:alias w:val="Experience:"/>
          <w:tag w:val="Experience:"/>
          <w:id w:val="-1983300934"/>
          <w:placeholder>
            <w:docPart w:val="CC85EA58203B412285108EF0005EEAA2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oKlavuz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10777" w:rsidP="00F61DF9">
            <w:pPr>
              <w:pStyle w:val="Balk3"/>
              <w:contextualSpacing w:val="0"/>
              <w:outlineLvl w:val="2"/>
            </w:pPr>
            <w:r>
              <w:t xml:space="preserve">SUMMER OF 2012 </w:t>
            </w:r>
          </w:p>
          <w:p w:rsidR="00F61DF9" w:rsidRPr="00CF1A49" w:rsidRDefault="00910777" w:rsidP="00F61DF9">
            <w:pPr>
              <w:pStyle w:val="Balk2"/>
              <w:contextualSpacing w:val="0"/>
              <w:outlineLvl w:val="1"/>
            </w:pPr>
            <w:r>
              <w:t>HOUSEKEEPER</w:t>
            </w:r>
            <w:r w:rsidR="00F61DF9" w:rsidRPr="00CF1A49">
              <w:t xml:space="preserve">, </w:t>
            </w:r>
            <w:r>
              <w:rPr>
                <w:rStyle w:val="HafifBavuru"/>
              </w:rPr>
              <w:t>TERRA RESORT HOTEL (IN TETON VILLAGE,</w:t>
            </w:r>
            <w:r w:rsidR="00B31800">
              <w:rPr>
                <w:rStyle w:val="HafifBavuru"/>
              </w:rPr>
              <w:t xml:space="preserve"> </w:t>
            </w:r>
            <w:r>
              <w:rPr>
                <w:rStyle w:val="HafifBavuru"/>
              </w:rPr>
              <w:t>WYOMING)</w:t>
            </w:r>
          </w:p>
          <w:p w:rsidR="00F61DF9" w:rsidRDefault="00F61DF9" w:rsidP="00910777"/>
        </w:tc>
      </w:tr>
    </w:tbl>
    <w:sdt>
      <w:sdtPr>
        <w:alias w:val="Education:"/>
        <w:tag w:val="Education:"/>
        <w:id w:val="-1908763273"/>
        <w:placeholder>
          <w:docPart w:val="1244FF017D534BF2AA9754EA01D3343C"/>
        </w:placeholder>
        <w:temporary/>
        <w:showingPlcHdr/>
      </w:sdtPr>
      <w:sdtEndPr/>
      <w:sdtContent>
        <w:p w:rsidR="00DA59AA" w:rsidRPr="00CF1A49" w:rsidRDefault="00DA59AA" w:rsidP="0097790C">
          <w:pPr>
            <w:pStyle w:val="Balk1"/>
          </w:pPr>
          <w:r w:rsidRPr="00CF1A49">
            <w:t>Education</w:t>
          </w:r>
        </w:p>
      </w:sdtContent>
    </w:sdt>
    <w:tbl>
      <w:tblPr>
        <w:tblStyle w:val="TabloKlavuz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910777" w:rsidP="001D0BF1">
            <w:pPr>
              <w:pStyle w:val="Balk3"/>
              <w:contextualSpacing w:val="0"/>
              <w:outlineLvl w:val="2"/>
            </w:pPr>
            <w:r>
              <w:t>2007-2013</w:t>
            </w:r>
            <w:r w:rsidR="001D0BF1" w:rsidRPr="00CF1A49">
              <w:t xml:space="preserve"> </w:t>
            </w:r>
          </w:p>
          <w:p w:rsidR="007538DC" w:rsidRPr="00910777" w:rsidRDefault="00910777" w:rsidP="00910777">
            <w:pPr>
              <w:pStyle w:val="Balk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BACHELOR’S DEGREE OF ECONOMICS</w:t>
            </w:r>
            <w:r w:rsidR="001D0BF1" w:rsidRPr="00CF1A49">
              <w:t xml:space="preserve">, </w:t>
            </w:r>
            <w:r w:rsidR="00A13ED6">
              <w:t xml:space="preserve"> CUKUROVA</w:t>
            </w:r>
            <w:r w:rsidR="005756E6">
              <w:t xml:space="preserve"> </w:t>
            </w:r>
            <w:bookmarkStart w:id="0" w:name="_GoBack"/>
            <w:bookmarkEnd w:id="0"/>
            <w:r w:rsidR="00A13ED6">
              <w:t xml:space="preserve"> </w:t>
            </w:r>
            <w:r>
              <w:rPr>
                <w:rStyle w:val="HafifBavuru"/>
              </w:rPr>
              <w:t>UNIVERSITY</w:t>
            </w:r>
          </w:p>
        </w:tc>
      </w:tr>
      <w:tr w:rsidR="00F61DF9" w:rsidRPr="00CF1A49" w:rsidTr="00910777">
        <w:trPr>
          <w:trHeight w:val="420"/>
        </w:trPr>
        <w:tc>
          <w:tcPr>
            <w:tcW w:w="9355" w:type="dxa"/>
            <w:tcMar>
              <w:top w:w="216" w:type="dxa"/>
            </w:tcMar>
          </w:tcPr>
          <w:p w:rsidR="00F61DF9" w:rsidRDefault="00F61DF9" w:rsidP="00910777"/>
        </w:tc>
      </w:tr>
    </w:tbl>
    <w:sdt>
      <w:sdtPr>
        <w:alias w:val="Skills:"/>
        <w:tag w:val="Skills:"/>
        <w:id w:val="-1392877668"/>
        <w:placeholder>
          <w:docPart w:val="4FBD5DB928714ECBA9ACDFE1A5039E0A"/>
        </w:placeholder>
        <w:temporary/>
        <w:showingPlcHdr/>
      </w:sdtPr>
      <w:sdtEndPr/>
      <w:sdtContent>
        <w:p w:rsidR="00486277" w:rsidRPr="00CF1A49" w:rsidRDefault="00486277" w:rsidP="00486277">
          <w:pPr>
            <w:pStyle w:val="Balk1"/>
          </w:pPr>
          <w:r w:rsidRPr="00CF1A49">
            <w:t>Skills</w:t>
          </w:r>
        </w:p>
      </w:sdtContent>
    </w:sdt>
    <w:tbl>
      <w:tblPr>
        <w:tblStyle w:val="TabloKlavuz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10777" w:rsidP="006E1507">
            <w:pPr>
              <w:pStyle w:val="ListeMaddemi"/>
              <w:contextualSpacing w:val="0"/>
            </w:pPr>
            <w:r>
              <w:t>COMMUNICATION</w:t>
            </w:r>
          </w:p>
          <w:p w:rsidR="001F4E6D" w:rsidRPr="006E1507" w:rsidRDefault="00910777" w:rsidP="00910777">
            <w:pPr>
              <w:pStyle w:val="ListeMaddemi"/>
              <w:contextualSpacing w:val="0"/>
            </w:pPr>
            <w:r>
              <w:t>ADAPTABILITY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910777" w:rsidP="006E1507">
            <w:pPr>
              <w:pStyle w:val="ListeMaddemi"/>
              <w:contextualSpacing w:val="0"/>
            </w:pPr>
            <w:r>
              <w:t>RESILIENCE</w:t>
            </w:r>
          </w:p>
          <w:p w:rsidR="001E3120" w:rsidRPr="006E1507" w:rsidRDefault="00910777" w:rsidP="00910777">
            <w:pPr>
              <w:pStyle w:val="ListeMaddemi"/>
              <w:contextualSpacing w:val="0"/>
            </w:pPr>
            <w:r>
              <w:t>INITIATIVE</w:t>
            </w:r>
          </w:p>
        </w:tc>
      </w:tr>
    </w:tbl>
    <w:sdt>
      <w:sdtPr>
        <w:alias w:val="Activities:"/>
        <w:tag w:val="Activities:"/>
        <w:id w:val="1223332893"/>
        <w:placeholder>
          <w:docPart w:val="4639831BBF944ACEAE93F686FD09FC83"/>
        </w:placeholder>
        <w:temporary/>
        <w:showingPlcHdr/>
      </w:sdtPr>
      <w:sdtEndPr/>
      <w:sdtContent>
        <w:p w:rsidR="00AD782D" w:rsidRPr="00CF1A49" w:rsidRDefault="0062312F" w:rsidP="0062312F">
          <w:pPr>
            <w:pStyle w:val="Balk1"/>
          </w:pPr>
          <w:r w:rsidRPr="00CF1A49">
            <w:t>Activities</w:t>
          </w:r>
        </w:p>
      </w:sdtContent>
    </w:sdt>
    <w:p w:rsidR="00B51D1B" w:rsidRPr="006E1507" w:rsidRDefault="00910777" w:rsidP="006E1507">
      <w:r>
        <w:t>OUTDOOR</w:t>
      </w:r>
      <w:r w:rsidR="00B31800">
        <w:t xml:space="preserve"> </w:t>
      </w:r>
      <w:r w:rsidR="005B23EE">
        <w:t xml:space="preserve"> </w:t>
      </w:r>
      <w:r>
        <w:t xml:space="preserve"> ACTIVITIES,</w:t>
      </w:r>
      <w:r w:rsidR="005B23EE">
        <w:t xml:space="preserve">  </w:t>
      </w:r>
      <w:r>
        <w:t xml:space="preserve"> LEARNIN</w:t>
      </w:r>
      <w:r w:rsidR="005B23EE">
        <w:t>G</w:t>
      </w:r>
      <w:r>
        <w:t xml:space="preserve"> NEW </w:t>
      </w:r>
      <w:proofErr w:type="gramStart"/>
      <w:r>
        <w:t>CULTUR</w:t>
      </w:r>
      <w:r w:rsidR="005B23EE">
        <w:t>ES</w:t>
      </w:r>
      <w:r w:rsidR="005756E6">
        <w:t xml:space="preserve"> </w:t>
      </w:r>
      <w:r w:rsidR="005B23EE">
        <w:t xml:space="preserve"> AND</w:t>
      </w:r>
      <w:proofErr w:type="gramEnd"/>
      <w:r w:rsidR="005B23EE">
        <w:t xml:space="preserve"> LANGUAGES AND </w:t>
      </w:r>
      <w:r>
        <w:t>COOKING</w:t>
      </w:r>
      <w:r w:rsidR="00B31800">
        <w:t>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A8F" w:rsidRDefault="00762A8F" w:rsidP="0068194B">
      <w:r>
        <w:separator/>
      </w:r>
    </w:p>
    <w:p w:rsidR="00762A8F" w:rsidRDefault="00762A8F"/>
    <w:p w:rsidR="00762A8F" w:rsidRDefault="00762A8F"/>
  </w:endnote>
  <w:endnote w:type="continuationSeparator" w:id="0">
    <w:p w:rsidR="00762A8F" w:rsidRDefault="00762A8F" w:rsidP="0068194B">
      <w:r>
        <w:continuationSeparator/>
      </w:r>
    </w:p>
    <w:p w:rsidR="00762A8F" w:rsidRDefault="00762A8F"/>
    <w:p w:rsidR="00762A8F" w:rsidRDefault="00762A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A8F" w:rsidRDefault="00762A8F" w:rsidP="0068194B">
      <w:r>
        <w:separator/>
      </w:r>
    </w:p>
    <w:p w:rsidR="00762A8F" w:rsidRDefault="00762A8F"/>
    <w:p w:rsidR="00762A8F" w:rsidRDefault="00762A8F"/>
  </w:footnote>
  <w:footnote w:type="continuationSeparator" w:id="0">
    <w:p w:rsidR="00762A8F" w:rsidRDefault="00762A8F" w:rsidP="0068194B">
      <w:r>
        <w:continuationSeparator/>
      </w:r>
    </w:p>
    <w:p w:rsidR="00762A8F" w:rsidRDefault="00762A8F"/>
    <w:p w:rsidR="00762A8F" w:rsidRDefault="00762A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stbilgi"/>
    </w:pPr>
    <w:r w:rsidRPr="004E01EB"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eNumara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77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A6C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2B41"/>
    <w:rsid w:val="00566A35"/>
    <w:rsid w:val="0056701E"/>
    <w:rsid w:val="005740D7"/>
    <w:rsid w:val="005756E6"/>
    <w:rsid w:val="005A0F26"/>
    <w:rsid w:val="005A1B10"/>
    <w:rsid w:val="005A6850"/>
    <w:rsid w:val="005B1B1B"/>
    <w:rsid w:val="005B23EE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62A8F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0777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ED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1800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Balk1">
    <w:name w:val="heading 1"/>
    <w:basedOn w:val="Normal"/>
    <w:link w:val="Balk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KonuBal">
    <w:name w:val="Title"/>
    <w:basedOn w:val="Normal"/>
    <w:link w:val="KonuBal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stbilgi">
    <w:name w:val="header"/>
    <w:basedOn w:val="Normal"/>
    <w:link w:val="stbilgiChar"/>
    <w:uiPriority w:val="99"/>
    <w:unhideWhenUsed/>
    <w:rsid w:val="00757803"/>
  </w:style>
  <w:style w:type="character" w:customStyle="1" w:styleId="stbilgiChar">
    <w:name w:val="Üstbilgi Char"/>
    <w:basedOn w:val="VarsaylanParagrafYazTipi"/>
    <w:link w:val="stbilgi"/>
    <w:uiPriority w:val="99"/>
    <w:rsid w:val="00757803"/>
  </w:style>
  <w:style w:type="paragraph" w:styleId="Altbilgi">
    <w:name w:val="footer"/>
    <w:basedOn w:val="Normal"/>
    <w:link w:val="AltbilgiChar"/>
    <w:uiPriority w:val="99"/>
    <w:unhideWhenUsed/>
    <w:rsid w:val="009F220C"/>
    <w:pPr>
      <w:jc w:val="center"/>
    </w:pPr>
  </w:style>
  <w:style w:type="character" w:customStyle="1" w:styleId="AltbilgiChar">
    <w:name w:val="Altbilgi Char"/>
    <w:basedOn w:val="VarsaylanParagrafYazTipi"/>
    <w:link w:val="Altbilgi"/>
    <w:uiPriority w:val="99"/>
    <w:rsid w:val="009F220C"/>
  </w:style>
  <w:style w:type="character" w:styleId="YerTutucuMetni">
    <w:name w:val="Placeholder Text"/>
    <w:basedOn w:val="VarsaylanParagrafYazTipi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Balk1Char">
    <w:name w:val="Başlık 1 Char"/>
    <w:basedOn w:val="VarsaylanParagrafYazTipi"/>
    <w:link w:val="Balk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61DF9"/>
    <w:rPr>
      <w:rFonts w:eastAsiaTheme="majorEastAsia" w:cstheme="majorBidi"/>
      <w:b/>
      <w:caps/>
      <w:szCs w:val="24"/>
    </w:rPr>
  </w:style>
  <w:style w:type="table" w:styleId="TabloKlavuzu">
    <w:name w:val="Table Grid"/>
    <w:basedOn w:val="NormalTablo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afifBavuru">
    <w:name w:val="Subtle Reference"/>
    <w:basedOn w:val="VarsaylanParagrafYazTipi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eMaddemi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eNumara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16DFF"/>
    <w:pPr>
      <w:outlineLvl w:val="9"/>
    </w:pPr>
  </w:style>
  <w:style w:type="paragraph" w:styleId="Trnak">
    <w:name w:val="Quote"/>
    <w:basedOn w:val="Normal"/>
    <w:next w:val="Normal"/>
    <w:link w:val="Trnak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semiHidden/>
    <w:rsid w:val="00316DFF"/>
    <w:rPr>
      <w:i/>
      <w:iCs/>
      <w:color w:val="404040" w:themeColor="text1" w:themeTint="BF"/>
    </w:rPr>
  </w:style>
  <w:style w:type="paragraph" w:styleId="KeskinTrnak">
    <w:name w:val="Intense Quote"/>
    <w:basedOn w:val="Normal"/>
    <w:next w:val="Normal"/>
    <w:link w:val="KeskinTrnak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semiHidden/>
    <w:rsid w:val="00316DFF"/>
    <w:rPr>
      <w:i/>
      <w:iCs/>
      <w:color w:val="1D824C" w:themeColor="accent1"/>
    </w:rPr>
  </w:style>
  <w:style w:type="character" w:styleId="KitapBal">
    <w:name w:val="Book Title"/>
    <w:basedOn w:val="VarsaylanParagrafYazTipi"/>
    <w:uiPriority w:val="33"/>
    <w:semiHidden/>
    <w:unhideWhenUsed/>
    <w:rsid w:val="00316DFF"/>
    <w:rPr>
      <w:b/>
      <w:bCs/>
      <w:i/>
      <w:iCs/>
      <w:spacing w:val="0"/>
    </w:rPr>
  </w:style>
  <w:style w:type="paragraph" w:styleId="AltKonuBal">
    <w:name w:val="Subtitle"/>
    <w:basedOn w:val="Normal"/>
    <w:next w:val="Normal"/>
    <w:link w:val="AltKonuBal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ltKonuBalChar">
    <w:name w:val="Alt Konu Başlığı Char"/>
    <w:basedOn w:val="VarsaylanParagrafYazTipi"/>
    <w:link w:val="AltKonuBa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6DFF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316DFF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316DFF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316DFF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16DFF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16DF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16DF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16DFF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316DFF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316DFF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316DFF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316DFF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316DFF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16DFF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316DFF"/>
    <w:rPr>
      <w:rFonts w:ascii="Consolas" w:hAnsi="Consolas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Kaynaka">
    <w:name w:val="Bibliography"/>
    <w:basedOn w:val="Normal"/>
    <w:next w:val="Normal"/>
    <w:uiPriority w:val="37"/>
    <w:semiHidden/>
    <w:unhideWhenUsed/>
    <w:rsid w:val="002647D3"/>
  </w:style>
  <w:style w:type="paragraph" w:styleId="bekMetni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2647D3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2647D3"/>
  </w:style>
  <w:style w:type="paragraph" w:styleId="GvdeMetni2">
    <w:name w:val="Body Text 2"/>
    <w:basedOn w:val="Normal"/>
    <w:link w:val="GvdeMetni2Char"/>
    <w:uiPriority w:val="99"/>
    <w:semiHidden/>
    <w:unhideWhenUsed/>
    <w:rsid w:val="002647D3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2647D3"/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2647D3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2647D3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2647D3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2647D3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2647D3"/>
    <w:pPr>
      <w:spacing w:after="16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2647D3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2647D3"/>
  </w:style>
  <w:style w:type="paragraph" w:styleId="Kapan">
    <w:name w:val="Closing"/>
    <w:basedOn w:val="Normal"/>
    <w:link w:val="KapanChar"/>
    <w:uiPriority w:val="99"/>
    <w:semiHidden/>
    <w:unhideWhenUsed/>
    <w:rsid w:val="002647D3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2647D3"/>
  </w:style>
  <w:style w:type="table" w:styleId="RenkliKlavuz">
    <w:name w:val="Colorful Grid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2647D3"/>
  </w:style>
  <w:style w:type="character" w:customStyle="1" w:styleId="TarihChar">
    <w:name w:val="Tarih Char"/>
    <w:basedOn w:val="VarsaylanParagrafYazTipi"/>
    <w:link w:val="Tarih"/>
    <w:uiPriority w:val="99"/>
    <w:semiHidden/>
    <w:rsid w:val="002647D3"/>
  </w:style>
  <w:style w:type="paragraph" w:styleId="E-postamzas">
    <w:name w:val="E-mail Signature"/>
    <w:basedOn w:val="Normal"/>
    <w:link w:val="E-postamzasChar"/>
    <w:uiPriority w:val="99"/>
    <w:semiHidden/>
    <w:unhideWhenUsed/>
    <w:rsid w:val="002647D3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2647D3"/>
  </w:style>
  <w:style w:type="character" w:styleId="SonnotBavurusu">
    <w:name w:val="endnote reference"/>
    <w:basedOn w:val="VarsaylanParagrafYazTipi"/>
    <w:uiPriority w:val="99"/>
    <w:semiHidden/>
    <w:unhideWhenUsed/>
    <w:rsid w:val="002647D3"/>
    <w:rPr>
      <w:vertAlign w:val="superscript"/>
    </w:rPr>
  </w:style>
  <w:style w:type="paragraph" w:styleId="MektupAdresi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NormalTablo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Tablo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NormalTablo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NormalTablo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NormalTablo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NormalTablo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NormalTablo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NormalTablo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Tablo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Tablo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Tablo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Tablo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Tablo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Tablo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Ksaltmas">
    <w:name w:val="HTML Acronym"/>
    <w:basedOn w:val="VarsaylanParagrafYazTipi"/>
    <w:uiPriority w:val="99"/>
    <w:semiHidden/>
    <w:unhideWhenUsed/>
    <w:rsid w:val="002647D3"/>
  </w:style>
  <w:style w:type="paragraph" w:styleId="HTMLAdresi">
    <w:name w:val="HTML Address"/>
    <w:basedOn w:val="Normal"/>
    <w:link w:val="HTMLAdresiChar"/>
    <w:uiPriority w:val="99"/>
    <w:semiHidden/>
    <w:unhideWhenUsed/>
    <w:rsid w:val="002647D3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2647D3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2647D3"/>
    <w:rPr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2647D3"/>
    <w:rPr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Deiken">
    <w:name w:val="HTML Variable"/>
    <w:basedOn w:val="VarsaylanParagrafYazTipi"/>
    <w:uiPriority w:val="99"/>
    <w:semiHidden/>
    <w:unhideWhenUsed/>
    <w:rsid w:val="002647D3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2647D3"/>
    <w:rPr>
      <w:color w:val="2C5C85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"/>
    <w:rsid w:val="0079206B"/>
    <w:rPr>
      <w:b/>
      <w:iCs/>
      <w:color w:val="262626" w:themeColor="text1" w:themeTint="D9"/>
    </w:rPr>
  </w:style>
  <w:style w:type="table" w:styleId="AkKlavuz">
    <w:name w:val="Light Grid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eMaddemi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Tablo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Tablo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NormalTablo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NormalTablo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NormalTablo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NormalTablo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NormalTablo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NormalTablo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Tablo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Tablo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Tablo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Tablo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Tablo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Tablo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2647D3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2647D3"/>
  </w:style>
  <w:style w:type="character" w:styleId="SayfaNumaras">
    <w:name w:val="page number"/>
    <w:basedOn w:val="VarsaylanParagrafYazTipi"/>
    <w:uiPriority w:val="99"/>
    <w:semiHidden/>
    <w:unhideWhenUsed/>
    <w:rsid w:val="002647D3"/>
  </w:style>
  <w:style w:type="table" w:customStyle="1" w:styleId="PlainTable1">
    <w:name w:val="Plain Table 1"/>
    <w:basedOn w:val="NormalTablo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Tablo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Tablo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Tablo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Tablo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2647D3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2647D3"/>
  </w:style>
  <w:style w:type="paragraph" w:styleId="mza">
    <w:name w:val="Signature"/>
    <w:basedOn w:val="Normal"/>
    <w:link w:val="mzaChar"/>
    <w:uiPriority w:val="99"/>
    <w:semiHidden/>
    <w:unhideWhenUsed/>
    <w:rsid w:val="002647D3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2647D3"/>
  </w:style>
  <w:style w:type="character" w:styleId="HafifVurgulama">
    <w:name w:val="Subtle Emphasis"/>
    <w:basedOn w:val="VarsaylanParagrafYazTipi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o3Befektler1">
    <w:name w:val="Table 3D effects 1"/>
    <w:basedOn w:val="NormalTablo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Tablo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Liste1">
    <w:name w:val="Table List 1"/>
    <w:basedOn w:val="NormalTablo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2647D3"/>
  </w:style>
  <w:style w:type="table" w:styleId="TabloProfesyonel">
    <w:name w:val="Table Professional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Web1">
    <w:name w:val="Table Web 1"/>
    <w:basedOn w:val="NormalTablo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Balk1">
    <w:name w:val="heading 1"/>
    <w:basedOn w:val="Normal"/>
    <w:link w:val="Balk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KonuBal">
    <w:name w:val="Title"/>
    <w:basedOn w:val="Normal"/>
    <w:link w:val="KonuBal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stbilgi">
    <w:name w:val="header"/>
    <w:basedOn w:val="Normal"/>
    <w:link w:val="stbilgiChar"/>
    <w:uiPriority w:val="99"/>
    <w:unhideWhenUsed/>
    <w:rsid w:val="00757803"/>
  </w:style>
  <w:style w:type="character" w:customStyle="1" w:styleId="stbilgiChar">
    <w:name w:val="Üstbilgi Char"/>
    <w:basedOn w:val="VarsaylanParagrafYazTipi"/>
    <w:link w:val="stbilgi"/>
    <w:uiPriority w:val="99"/>
    <w:rsid w:val="00757803"/>
  </w:style>
  <w:style w:type="paragraph" w:styleId="Altbilgi">
    <w:name w:val="footer"/>
    <w:basedOn w:val="Normal"/>
    <w:link w:val="AltbilgiChar"/>
    <w:uiPriority w:val="99"/>
    <w:unhideWhenUsed/>
    <w:rsid w:val="009F220C"/>
    <w:pPr>
      <w:jc w:val="center"/>
    </w:pPr>
  </w:style>
  <w:style w:type="character" w:customStyle="1" w:styleId="AltbilgiChar">
    <w:name w:val="Altbilgi Char"/>
    <w:basedOn w:val="VarsaylanParagrafYazTipi"/>
    <w:link w:val="Altbilgi"/>
    <w:uiPriority w:val="99"/>
    <w:rsid w:val="009F220C"/>
  </w:style>
  <w:style w:type="character" w:styleId="YerTutucuMetni">
    <w:name w:val="Placeholder Text"/>
    <w:basedOn w:val="VarsaylanParagrafYazTipi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Balk1Char">
    <w:name w:val="Başlık 1 Char"/>
    <w:basedOn w:val="VarsaylanParagrafYazTipi"/>
    <w:link w:val="Balk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61DF9"/>
    <w:rPr>
      <w:rFonts w:eastAsiaTheme="majorEastAsia" w:cstheme="majorBidi"/>
      <w:b/>
      <w:caps/>
      <w:szCs w:val="24"/>
    </w:rPr>
  </w:style>
  <w:style w:type="table" w:styleId="TabloKlavuzu">
    <w:name w:val="Table Grid"/>
    <w:basedOn w:val="NormalTablo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afifBavuru">
    <w:name w:val="Subtle Reference"/>
    <w:basedOn w:val="VarsaylanParagrafYazTipi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eMaddemi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eNumara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16DFF"/>
    <w:pPr>
      <w:outlineLvl w:val="9"/>
    </w:pPr>
  </w:style>
  <w:style w:type="paragraph" w:styleId="Trnak">
    <w:name w:val="Quote"/>
    <w:basedOn w:val="Normal"/>
    <w:next w:val="Normal"/>
    <w:link w:val="Trnak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semiHidden/>
    <w:rsid w:val="00316DFF"/>
    <w:rPr>
      <w:i/>
      <w:iCs/>
      <w:color w:val="404040" w:themeColor="text1" w:themeTint="BF"/>
    </w:rPr>
  </w:style>
  <w:style w:type="paragraph" w:styleId="KeskinTrnak">
    <w:name w:val="Intense Quote"/>
    <w:basedOn w:val="Normal"/>
    <w:next w:val="Normal"/>
    <w:link w:val="KeskinTrnak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semiHidden/>
    <w:rsid w:val="00316DFF"/>
    <w:rPr>
      <w:i/>
      <w:iCs/>
      <w:color w:val="1D824C" w:themeColor="accent1"/>
    </w:rPr>
  </w:style>
  <w:style w:type="character" w:styleId="KitapBal">
    <w:name w:val="Book Title"/>
    <w:basedOn w:val="VarsaylanParagrafYazTipi"/>
    <w:uiPriority w:val="33"/>
    <w:semiHidden/>
    <w:unhideWhenUsed/>
    <w:rsid w:val="00316DFF"/>
    <w:rPr>
      <w:b/>
      <w:bCs/>
      <w:i/>
      <w:iCs/>
      <w:spacing w:val="0"/>
    </w:rPr>
  </w:style>
  <w:style w:type="paragraph" w:styleId="AltKonuBal">
    <w:name w:val="Subtitle"/>
    <w:basedOn w:val="Normal"/>
    <w:next w:val="Normal"/>
    <w:link w:val="AltKonuBal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ltKonuBalChar">
    <w:name w:val="Alt Konu Başlığı Char"/>
    <w:basedOn w:val="VarsaylanParagrafYazTipi"/>
    <w:link w:val="AltKonuBa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6DFF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316DFF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316DFF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316DFF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16DFF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16DF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16DF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16DFF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316DFF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316DFF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316DFF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316DFF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316DFF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16DFF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316DFF"/>
    <w:rPr>
      <w:rFonts w:ascii="Consolas" w:hAnsi="Consolas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Kaynaka">
    <w:name w:val="Bibliography"/>
    <w:basedOn w:val="Normal"/>
    <w:next w:val="Normal"/>
    <w:uiPriority w:val="37"/>
    <w:semiHidden/>
    <w:unhideWhenUsed/>
    <w:rsid w:val="002647D3"/>
  </w:style>
  <w:style w:type="paragraph" w:styleId="bekMetni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2647D3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2647D3"/>
  </w:style>
  <w:style w:type="paragraph" w:styleId="GvdeMetni2">
    <w:name w:val="Body Text 2"/>
    <w:basedOn w:val="Normal"/>
    <w:link w:val="GvdeMetni2Char"/>
    <w:uiPriority w:val="99"/>
    <w:semiHidden/>
    <w:unhideWhenUsed/>
    <w:rsid w:val="002647D3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2647D3"/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2647D3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2647D3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2647D3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2647D3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2647D3"/>
    <w:pPr>
      <w:spacing w:after="16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2647D3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2647D3"/>
  </w:style>
  <w:style w:type="paragraph" w:styleId="Kapan">
    <w:name w:val="Closing"/>
    <w:basedOn w:val="Normal"/>
    <w:link w:val="KapanChar"/>
    <w:uiPriority w:val="99"/>
    <w:semiHidden/>
    <w:unhideWhenUsed/>
    <w:rsid w:val="002647D3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2647D3"/>
  </w:style>
  <w:style w:type="table" w:styleId="RenkliKlavuz">
    <w:name w:val="Colorful Grid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2647D3"/>
  </w:style>
  <w:style w:type="character" w:customStyle="1" w:styleId="TarihChar">
    <w:name w:val="Tarih Char"/>
    <w:basedOn w:val="VarsaylanParagrafYazTipi"/>
    <w:link w:val="Tarih"/>
    <w:uiPriority w:val="99"/>
    <w:semiHidden/>
    <w:rsid w:val="002647D3"/>
  </w:style>
  <w:style w:type="paragraph" w:styleId="E-postamzas">
    <w:name w:val="E-mail Signature"/>
    <w:basedOn w:val="Normal"/>
    <w:link w:val="E-postamzasChar"/>
    <w:uiPriority w:val="99"/>
    <w:semiHidden/>
    <w:unhideWhenUsed/>
    <w:rsid w:val="002647D3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2647D3"/>
  </w:style>
  <w:style w:type="character" w:styleId="SonnotBavurusu">
    <w:name w:val="endnote reference"/>
    <w:basedOn w:val="VarsaylanParagrafYazTipi"/>
    <w:uiPriority w:val="99"/>
    <w:semiHidden/>
    <w:unhideWhenUsed/>
    <w:rsid w:val="002647D3"/>
    <w:rPr>
      <w:vertAlign w:val="superscript"/>
    </w:rPr>
  </w:style>
  <w:style w:type="paragraph" w:styleId="MektupAdresi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Tablo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NormalTablo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NormalTablo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Tablo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NormalTablo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NormalTablo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NormalTablo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NormalTablo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NormalTablo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NormalTablo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Tablo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Tablo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Tablo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Tablo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Tablo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Tablo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Ksaltmas">
    <w:name w:val="HTML Acronym"/>
    <w:basedOn w:val="VarsaylanParagrafYazTipi"/>
    <w:uiPriority w:val="99"/>
    <w:semiHidden/>
    <w:unhideWhenUsed/>
    <w:rsid w:val="002647D3"/>
  </w:style>
  <w:style w:type="paragraph" w:styleId="HTMLAdresi">
    <w:name w:val="HTML Address"/>
    <w:basedOn w:val="Normal"/>
    <w:link w:val="HTMLAdresiChar"/>
    <w:uiPriority w:val="99"/>
    <w:semiHidden/>
    <w:unhideWhenUsed/>
    <w:rsid w:val="002647D3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2647D3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2647D3"/>
    <w:rPr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2647D3"/>
    <w:rPr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Deiken">
    <w:name w:val="HTML Variable"/>
    <w:basedOn w:val="VarsaylanParagrafYazTipi"/>
    <w:uiPriority w:val="99"/>
    <w:semiHidden/>
    <w:unhideWhenUsed/>
    <w:rsid w:val="002647D3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2647D3"/>
    <w:rPr>
      <w:color w:val="2C5C85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"/>
    <w:rsid w:val="0079206B"/>
    <w:rPr>
      <w:b/>
      <w:iCs/>
      <w:color w:val="262626" w:themeColor="text1" w:themeTint="D9"/>
    </w:rPr>
  </w:style>
  <w:style w:type="table" w:styleId="AkKlavuz">
    <w:name w:val="Light Grid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eMaddemi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NormalTablo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NormalTablo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NormalTablo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NormalTablo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Tablo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Tablo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NormalTablo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NormalTablo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NormalTablo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NormalTablo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NormalTablo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NormalTablo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Tablo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Tablo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Tablo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Tablo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Tablo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Tablo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2647D3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2647D3"/>
  </w:style>
  <w:style w:type="character" w:styleId="SayfaNumaras">
    <w:name w:val="page number"/>
    <w:basedOn w:val="VarsaylanParagrafYazTipi"/>
    <w:uiPriority w:val="99"/>
    <w:semiHidden/>
    <w:unhideWhenUsed/>
    <w:rsid w:val="002647D3"/>
  </w:style>
  <w:style w:type="table" w:customStyle="1" w:styleId="PlainTable1">
    <w:name w:val="Plain Table 1"/>
    <w:basedOn w:val="NormalTablo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Tablo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Tablo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Tablo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Tablo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2647D3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2647D3"/>
  </w:style>
  <w:style w:type="paragraph" w:styleId="mza">
    <w:name w:val="Signature"/>
    <w:basedOn w:val="Normal"/>
    <w:link w:val="mzaChar"/>
    <w:uiPriority w:val="99"/>
    <w:semiHidden/>
    <w:unhideWhenUsed/>
    <w:rsid w:val="002647D3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2647D3"/>
  </w:style>
  <w:style w:type="character" w:styleId="HafifVurgulama">
    <w:name w:val="Subtle Emphasis"/>
    <w:basedOn w:val="VarsaylanParagrafYazTipi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o3Befektler1">
    <w:name w:val="Table 3D effects 1"/>
    <w:basedOn w:val="NormalTablo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Tablo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Liste1">
    <w:name w:val="Table List 1"/>
    <w:basedOn w:val="NormalTablo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2647D3"/>
  </w:style>
  <w:style w:type="table" w:styleId="TabloProfesyonel">
    <w:name w:val="Table Professional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Web1">
    <w:name w:val="Table Web 1"/>
    <w:basedOn w:val="NormalTablo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\Downloads\tf16402488_win32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6B87A9210B4D4C8906DD5CBA3BA1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96706B-B3DF-4A1F-AB50-6B5DBCAF92DE}"/>
      </w:docPartPr>
      <w:docPartBody>
        <w:p w:rsidR="009805BD" w:rsidRDefault="006009CE">
          <w:pPr>
            <w:pStyle w:val="9E6B87A9210B4D4C8906DD5CBA3BA180"/>
          </w:pPr>
          <w:r w:rsidRPr="00CF1A49">
            <w:t>·</w:t>
          </w:r>
        </w:p>
      </w:docPartBody>
    </w:docPart>
    <w:docPart>
      <w:docPartPr>
        <w:name w:val="CC85EA58203B412285108EF0005EEA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8931CE-ECEC-4437-8AD8-2BE3219A1580}"/>
      </w:docPartPr>
      <w:docPartBody>
        <w:p w:rsidR="009805BD" w:rsidRDefault="006009CE">
          <w:pPr>
            <w:pStyle w:val="CC85EA58203B412285108EF0005EEAA2"/>
          </w:pPr>
          <w:r w:rsidRPr="00CF1A49">
            <w:t>Experience</w:t>
          </w:r>
        </w:p>
      </w:docPartBody>
    </w:docPart>
    <w:docPart>
      <w:docPartPr>
        <w:name w:val="1244FF017D534BF2AA9754EA01D334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676641-F331-48D4-BC4C-B36C0C7EE7C5}"/>
      </w:docPartPr>
      <w:docPartBody>
        <w:p w:rsidR="009805BD" w:rsidRDefault="006009CE">
          <w:pPr>
            <w:pStyle w:val="1244FF017D534BF2AA9754EA01D3343C"/>
          </w:pPr>
          <w:r w:rsidRPr="00CF1A49">
            <w:t>Education</w:t>
          </w:r>
        </w:p>
      </w:docPartBody>
    </w:docPart>
    <w:docPart>
      <w:docPartPr>
        <w:name w:val="4FBD5DB928714ECBA9ACDFE1A5039E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41692E-3B7F-4FC9-BBFA-70E68542C1FE}"/>
      </w:docPartPr>
      <w:docPartBody>
        <w:p w:rsidR="009805BD" w:rsidRDefault="006009CE">
          <w:pPr>
            <w:pStyle w:val="4FBD5DB928714ECBA9ACDFE1A5039E0A"/>
          </w:pPr>
          <w:r w:rsidRPr="00CF1A49">
            <w:t>Skills</w:t>
          </w:r>
        </w:p>
      </w:docPartBody>
    </w:docPart>
    <w:docPart>
      <w:docPartPr>
        <w:name w:val="4639831BBF944ACEAE93F686FD09FC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5BA3A2-4928-4A8B-898E-B313D75D8A2C}"/>
      </w:docPartPr>
      <w:docPartBody>
        <w:p w:rsidR="009805BD" w:rsidRDefault="006009CE">
          <w:pPr>
            <w:pStyle w:val="4639831BBF944ACEAE93F686FD09FC8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CE"/>
    <w:rsid w:val="00277AE5"/>
    <w:rsid w:val="006009CE"/>
    <w:rsid w:val="009805BD"/>
    <w:rsid w:val="00A1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59BB2ABD49E4A558B05955B16295605">
    <w:name w:val="E59BB2ABD49E4A558B05955B16295605"/>
  </w:style>
  <w:style w:type="character" w:styleId="GlVurgulama">
    <w:name w:val="Intense Emphasis"/>
    <w:basedOn w:val="VarsaylanParagrafYazTipi"/>
    <w:uiPriority w:val="2"/>
    <w:rPr>
      <w:b/>
      <w:iCs/>
      <w:color w:val="262626" w:themeColor="text1" w:themeTint="D9"/>
    </w:rPr>
  </w:style>
  <w:style w:type="paragraph" w:customStyle="1" w:styleId="CC957022AB514D4693D00215E59AE98E">
    <w:name w:val="CC957022AB514D4693D00215E59AE98E"/>
  </w:style>
  <w:style w:type="paragraph" w:customStyle="1" w:styleId="F3D1571D887F46D08FA397D3A16D4E9B">
    <w:name w:val="F3D1571D887F46D08FA397D3A16D4E9B"/>
  </w:style>
  <w:style w:type="paragraph" w:customStyle="1" w:styleId="9E6B87A9210B4D4C8906DD5CBA3BA180">
    <w:name w:val="9E6B87A9210B4D4C8906DD5CBA3BA180"/>
  </w:style>
  <w:style w:type="paragraph" w:customStyle="1" w:styleId="CF1BFCC6640242BB9A7487FF8E3EC359">
    <w:name w:val="CF1BFCC6640242BB9A7487FF8E3EC359"/>
  </w:style>
  <w:style w:type="paragraph" w:customStyle="1" w:styleId="41F95ACE1AF146379EFC329A6E0A894C">
    <w:name w:val="41F95ACE1AF146379EFC329A6E0A894C"/>
  </w:style>
  <w:style w:type="paragraph" w:customStyle="1" w:styleId="65799E9D45204BA28368102BD840D4E5">
    <w:name w:val="65799E9D45204BA28368102BD840D4E5"/>
  </w:style>
  <w:style w:type="paragraph" w:customStyle="1" w:styleId="4B91792020264001A55FAD93D70E7C7D">
    <w:name w:val="4B91792020264001A55FAD93D70E7C7D"/>
  </w:style>
  <w:style w:type="paragraph" w:customStyle="1" w:styleId="73681C41602F4C4494F524F7438547ED">
    <w:name w:val="73681C41602F4C4494F524F7438547ED"/>
  </w:style>
  <w:style w:type="paragraph" w:customStyle="1" w:styleId="5A3A5145F7354F288656E4D8681CAE68">
    <w:name w:val="5A3A5145F7354F288656E4D8681CAE68"/>
  </w:style>
  <w:style w:type="paragraph" w:customStyle="1" w:styleId="14FE889508954F77BC7AFD4D6FF7CB57">
    <w:name w:val="14FE889508954F77BC7AFD4D6FF7CB57"/>
  </w:style>
  <w:style w:type="paragraph" w:customStyle="1" w:styleId="CC85EA58203B412285108EF0005EEAA2">
    <w:name w:val="CC85EA58203B412285108EF0005EEAA2"/>
  </w:style>
  <w:style w:type="paragraph" w:customStyle="1" w:styleId="5E78A8B01D4541A78C64AB12FD956853">
    <w:name w:val="5E78A8B01D4541A78C64AB12FD956853"/>
  </w:style>
  <w:style w:type="paragraph" w:customStyle="1" w:styleId="7434D7DEB1224436AD448818CBBCAE37">
    <w:name w:val="7434D7DEB1224436AD448818CBBCAE37"/>
  </w:style>
  <w:style w:type="paragraph" w:customStyle="1" w:styleId="57013B3ABA544072821FF2EDD59C5B83">
    <w:name w:val="57013B3ABA544072821FF2EDD59C5B83"/>
  </w:style>
  <w:style w:type="character" w:styleId="HafifBavuru">
    <w:name w:val="Subtle Reference"/>
    <w:basedOn w:val="VarsaylanParagrafYazTipi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BBDFF5089E44B09BCDF057F82ADB458">
    <w:name w:val="6BBDFF5089E44B09BCDF057F82ADB458"/>
  </w:style>
  <w:style w:type="paragraph" w:customStyle="1" w:styleId="328DE368B46540268A2B57F6F8C3A4B7">
    <w:name w:val="328DE368B46540268A2B57F6F8C3A4B7"/>
  </w:style>
  <w:style w:type="paragraph" w:customStyle="1" w:styleId="16555A19E5F746EFA798BB7CAEADBE1E">
    <w:name w:val="16555A19E5F746EFA798BB7CAEADBE1E"/>
  </w:style>
  <w:style w:type="paragraph" w:customStyle="1" w:styleId="8F4CFC1624374F6D86AC3DC075DE923E">
    <w:name w:val="8F4CFC1624374F6D86AC3DC075DE923E"/>
  </w:style>
  <w:style w:type="paragraph" w:customStyle="1" w:styleId="31C3FDAB11B948FAAF0EDC8AFC31D8F4">
    <w:name w:val="31C3FDAB11B948FAAF0EDC8AFC31D8F4"/>
  </w:style>
  <w:style w:type="paragraph" w:customStyle="1" w:styleId="9D819A0920BA46E280723587605DFBBC">
    <w:name w:val="9D819A0920BA46E280723587605DFBBC"/>
  </w:style>
  <w:style w:type="paragraph" w:customStyle="1" w:styleId="15BD73879D4C453DB2356C2854FEE1FF">
    <w:name w:val="15BD73879D4C453DB2356C2854FEE1FF"/>
  </w:style>
  <w:style w:type="paragraph" w:customStyle="1" w:styleId="1244FF017D534BF2AA9754EA01D3343C">
    <w:name w:val="1244FF017D534BF2AA9754EA01D3343C"/>
  </w:style>
  <w:style w:type="paragraph" w:customStyle="1" w:styleId="BEB2FB9BA5E54B0499E2FA0B213E52C3">
    <w:name w:val="BEB2FB9BA5E54B0499E2FA0B213E52C3"/>
  </w:style>
  <w:style w:type="paragraph" w:customStyle="1" w:styleId="A5792432FB214FCDBC8525729F5FD6E7">
    <w:name w:val="A5792432FB214FCDBC8525729F5FD6E7"/>
  </w:style>
  <w:style w:type="paragraph" w:customStyle="1" w:styleId="D2933FE35F0A42C988AAE21CC6F03E2A">
    <w:name w:val="D2933FE35F0A42C988AAE21CC6F03E2A"/>
  </w:style>
  <w:style w:type="paragraph" w:customStyle="1" w:styleId="C936112C61F74905ACC11015D411C73A">
    <w:name w:val="C936112C61F74905ACC11015D411C73A"/>
  </w:style>
  <w:style w:type="paragraph" w:customStyle="1" w:styleId="D7A98431F59847949023DC17FD285FD0">
    <w:name w:val="D7A98431F59847949023DC17FD285FD0"/>
  </w:style>
  <w:style w:type="paragraph" w:customStyle="1" w:styleId="F04E85A331CD4BD08AB9A6921B624C65">
    <w:name w:val="F04E85A331CD4BD08AB9A6921B624C65"/>
  </w:style>
  <w:style w:type="paragraph" w:customStyle="1" w:styleId="18CF4A82A36549E2932ED0DA2854FF21">
    <w:name w:val="18CF4A82A36549E2932ED0DA2854FF21"/>
  </w:style>
  <w:style w:type="paragraph" w:customStyle="1" w:styleId="C2CD8418056B4FD08F34E2AA3150CE90">
    <w:name w:val="C2CD8418056B4FD08F34E2AA3150CE90"/>
  </w:style>
  <w:style w:type="paragraph" w:customStyle="1" w:styleId="0E4A18C1FB6E44A8A7C789159C4B7F53">
    <w:name w:val="0E4A18C1FB6E44A8A7C789159C4B7F53"/>
  </w:style>
  <w:style w:type="paragraph" w:customStyle="1" w:styleId="3BD52B549D91475CA3C503AD109E70BE">
    <w:name w:val="3BD52B549D91475CA3C503AD109E70BE"/>
  </w:style>
  <w:style w:type="paragraph" w:customStyle="1" w:styleId="4FBD5DB928714ECBA9ACDFE1A5039E0A">
    <w:name w:val="4FBD5DB928714ECBA9ACDFE1A5039E0A"/>
  </w:style>
  <w:style w:type="paragraph" w:customStyle="1" w:styleId="7571A654D6C94417B8B383E4240555DE">
    <w:name w:val="7571A654D6C94417B8B383E4240555DE"/>
  </w:style>
  <w:style w:type="paragraph" w:customStyle="1" w:styleId="9FA735F593BE4A6A93278D7C759D81D9">
    <w:name w:val="9FA735F593BE4A6A93278D7C759D81D9"/>
  </w:style>
  <w:style w:type="paragraph" w:customStyle="1" w:styleId="A445772B3E1043FD95D986992940C570">
    <w:name w:val="A445772B3E1043FD95D986992940C570"/>
  </w:style>
  <w:style w:type="paragraph" w:customStyle="1" w:styleId="CC6B646F90134D868B3C43A9ADEF5CC7">
    <w:name w:val="CC6B646F90134D868B3C43A9ADEF5CC7"/>
  </w:style>
  <w:style w:type="paragraph" w:customStyle="1" w:styleId="CB939B04439146D6B1CFE6AC317AAB7C">
    <w:name w:val="CB939B04439146D6B1CFE6AC317AAB7C"/>
  </w:style>
  <w:style w:type="paragraph" w:customStyle="1" w:styleId="4639831BBF944ACEAE93F686FD09FC83">
    <w:name w:val="4639831BBF944ACEAE93F686FD09FC83"/>
  </w:style>
  <w:style w:type="paragraph" w:customStyle="1" w:styleId="0A51F06B5AEC45C5AD9BFB7A7F18B8AD">
    <w:name w:val="0A51F06B5AEC45C5AD9BFB7A7F18B8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59BB2ABD49E4A558B05955B16295605">
    <w:name w:val="E59BB2ABD49E4A558B05955B16295605"/>
  </w:style>
  <w:style w:type="character" w:styleId="GlVurgulama">
    <w:name w:val="Intense Emphasis"/>
    <w:basedOn w:val="VarsaylanParagrafYazTipi"/>
    <w:uiPriority w:val="2"/>
    <w:rPr>
      <w:b/>
      <w:iCs/>
      <w:color w:val="262626" w:themeColor="text1" w:themeTint="D9"/>
    </w:rPr>
  </w:style>
  <w:style w:type="paragraph" w:customStyle="1" w:styleId="CC957022AB514D4693D00215E59AE98E">
    <w:name w:val="CC957022AB514D4693D00215E59AE98E"/>
  </w:style>
  <w:style w:type="paragraph" w:customStyle="1" w:styleId="F3D1571D887F46D08FA397D3A16D4E9B">
    <w:name w:val="F3D1571D887F46D08FA397D3A16D4E9B"/>
  </w:style>
  <w:style w:type="paragraph" w:customStyle="1" w:styleId="9E6B87A9210B4D4C8906DD5CBA3BA180">
    <w:name w:val="9E6B87A9210B4D4C8906DD5CBA3BA180"/>
  </w:style>
  <w:style w:type="paragraph" w:customStyle="1" w:styleId="CF1BFCC6640242BB9A7487FF8E3EC359">
    <w:name w:val="CF1BFCC6640242BB9A7487FF8E3EC359"/>
  </w:style>
  <w:style w:type="paragraph" w:customStyle="1" w:styleId="41F95ACE1AF146379EFC329A6E0A894C">
    <w:name w:val="41F95ACE1AF146379EFC329A6E0A894C"/>
  </w:style>
  <w:style w:type="paragraph" w:customStyle="1" w:styleId="65799E9D45204BA28368102BD840D4E5">
    <w:name w:val="65799E9D45204BA28368102BD840D4E5"/>
  </w:style>
  <w:style w:type="paragraph" w:customStyle="1" w:styleId="4B91792020264001A55FAD93D70E7C7D">
    <w:name w:val="4B91792020264001A55FAD93D70E7C7D"/>
  </w:style>
  <w:style w:type="paragraph" w:customStyle="1" w:styleId="73681C41602F4C4494F524F7438547ED">
    <w:name w:val="73681C41602F4C4494F524F7438547ED"/>
  </w:style>
  <w:style w:type="paragraph" w:customStyle="1" w:styleId="5A3A5145F7354F288656E4D8681CAE68">
    <w:name w:val="5A3A5145F7354F288656E4D8681CAE68"/>
  </w:style>
  <w:style w:type="paragraph" w:customStyle="1" w:styleId="14FE889508954F77BC7AFD4D6FF7CB57">
    <w:name w:val="14FE889508954F77BC7AFD4D6FF7CB57"/>
  </w:style>
  <w:style w:type="paragraph" w:customStyle="1" w:styleId="CC85EA58203B412285108EF0005EEAA2">
    <w:name w:val="CC85EA58203B412285108EF0005EEAA2"/>
  </w:style>
  <w:style w:type="paragraph" w:customStyle="1" w:styleId="5E78A8B01D4541A78C64AB12FD956853">
    <w:name w:val="5E78A8B01D4541A78C64AB12FD956853"/>
  </w:style>
  <w:style w:type="paragraph" w:customStyle="1" w:styleId="7434D7DEB1224436AD448818CBBCAE37">
    <w:name w:val="7434D7DEB1224436AD448818CBBCAE37"/>
  </w:style>
  <w:style w:type="paragraph" w:customStyle="1" w:styleId="57013B3ABA544072821FF2EDD59C5B83">
    <w:name w:val="57013B3ABA544072821FF2EDD59C5B83"/>
  </w:style>
  <w:style w:type="character" w:styleId="HafifBavuru">
    <w:name w:val="Subtle Reference"/>
    <w:basedOn w:val="VarsaylanParagrafYazTipi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BBDFF5089E44B09BCDF057F82ADB458">
    <w:name w:val="6BBDFF5089E44B09BCDF057F82ADB458"/>
  </w:style>
  <w:style w:type="paragraph" w:customStyle="1" w:styleId="328DE368B46540268A2B57F6F8C3A4B7">
    <w:name w:val="328DE368B46540268A2B57F6F8C3A4B7"/>
  </w:style>
  <w:style w:type="paragraph" w:customStyle="1" w:styleId="16555A19E5F746EFA798BB7CAEADBE1E">
    <w:name w:val="16555A19E5F746EFA798BB7CAEADBE1E"/>
  </w:style>
  <w:style w:type="paragraph" w:customStyle="1" w:styleId="8F4CFC1624374F6D86AC3DC075DE923E">
    <w:name w:val="8F4CFC1624374F6D86AC3DC075DE923E"/>
  </w:style>
  <w:style w:type="paragraph" w:customStyle="1" w:styleId="31C3FDAB11B948FAAF0EDC8AFC31D8F4">
    <w:name w:val="31C3FDAB11B948FAAF0EDC8AFC31D8F4"/>
  </w:style>
  <w:style w:type="paragraph" w:customStyle="1" w:styleId="9D819A0920BA46E280723587605DFBBC">
    <w:name w:val="9D819A0920BA46E280723587605DFBBC"/>
  </w:style>
  <w:style w:type="paragraph" w:customStyle="1" w:styleId="15BD73879D4C453DB2356C2854FEE1FF">
    <w:name w:val="15BD73879D4C453DB2356C2854FEE1FF"/>
  </w:style>
  <w:style w:type="paragraph" w:customStyle="1" w:styleId="1244FF017D534BF2AA9754EA01D3343C">
    <w:name w:val="1244FF017D534BF2AA9754EA01D3343C"/>
  </w:style>
  <w:style w:type="paragraph" w:customStyle="1" w:styleId="BEB2FB9BA5E54B0499E2FA0B213E52C3">
    <w:name w:val="BEB2FB9BA5E54B0499E2FA0B213E52C3"/>
  </w:style>
  <w:style w:type="paragraph" w:customStyle="1" w:styleId="A5792432FB214FCDBC8525729F5FD6E7">
    <w:name w:val="A5792432FB214FCDBC8525729F5FD6E7"/>
  </w:style>
  <w:style w:type="paragraph" w:customStyle="1" w:styleId="D2933FE35F0A42C988AAE21CC6F03E2A">
    <w:name w:val="D2933FE35F0A42C988AAE21CC6F03E2A"/>
  </w:style>
  <w:style w:type="paragraph" w:customStyle="1" w:styleId="C936112C61F74905ACC11015D411C73A">
    <w:name w:val="C936112C61F74905ACC11015D411C73A"/>
  </w:style>
  <w:style w:type="paragraph" w:customStyle="1" w:styleId="D7A98431F59847949023DC17FD285FD0">
    <w:name w:val="D7A98431F59847949023DC17FD285FD0"/>
  </w:style>
  <w:style w:type="paragraph" w:customStyle="1" w:styleId="F04E85A331CD4BD08AB9A6921B624C65">
    <w:name w:val="F04E85A331CD4BD08AB9A6921B624C65"/>
  </w:style>
  <w:style w:type="paragraph" w:customStyle="1" w:styleId="18CF4A82A36549E2932ED0DA2854FF21">
    <w:name w:val="18CF4A82A36549E2932ED0DA2854FF21"/>
  </w:style>
  <w:style w:type="paragraph" w:customStyle="1" w:styleId="C2CD8418056B4FD08F34E2AA3150CE90">
    <w:name w:val="C2CD8418056B4FD08F34E2AA3150CE90"/>
  </w:style>
  <w:style w:type="paragraph" w:customStyle="1" w:styleId="0E4A18C1FB6E44A8A7C789159C4B7F53">
    <w:name w:val="0E4A18C1FB6E44A8A7C789159C4B7F53"/>
  </w:style>
  <w:style w:type="paragraph" w:customStyle="1" w:styleId="3BD52B549D91475CA3C503AD109E70BE">
    <w:name w:val="3BD52B549D91475CA3C503AD109E70BE"/>
  </w:style>
  <w:style w:type="paragraph" w:customStyle="1" w:styleId="4FBD5DB928714ECBA9ACDFE1A5039E0A">
    <w:name w:val="4FBD5DB928714ECBA9ACDFE1A5039E0A"/>
  </w:style>
  <w:style w:type="paragraph" w:customStyle="1" w:styleId="7571A654D6C94417B8B383E4240555DE">
    <w:name w:val="7571A654D6C94417B8B383E4240555DE"/>
  </w:style>
  <w:style w:type="paragraph" w:customStyle="1" w:styleId="9FA735F593BE4A6A93278D7C759D81D9">
    <w:name w:val="9FA735F593BE4A6A93278D7C759D81D9"/>
  </w:style>
  <w:style w:type="paragraph" w:customStyle="1" w:styleId="A445772B3E1043FD95D986992940C570">
    <w:name w:val="A445772B3E1043FD95D986992940C570"/>
  </w:style>
  <w:style w:type="paragraph" w:customStyle="1" w:styleId="CC6B646F90134D868B3C43A9ADEF5CC7">
    <w:name w:val="CC6B646F90134D868B3C43A9ADEF5CC7"/>
  </w:style>
  <w:style w:type="paragraph" w:customStyle="1" w:styleId="CB939B04439146D6B1CFE6AC317AAB7C">
    <w:name w:val="CB939B04439146D6B1CFE6AC317AAB7C"/>
  </w:style>
  <w:style w:type="paragraph" w:customStyle="1" w:styleId="4639831BBF944ACEAE93F686FD09FC83">
    <w:name w:val="4639831BBF944ACEAE93F686FD09FC83"/>
  </w:style>
  <w:style w:type="paragraph" w:customStyle="1" w:styleId="0A51F06B5AEC45C5AD9BFB7A7F18B8AD">
    <w:name w:val="0A51F06B5AEC45C5AD9BFB7A7F18B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 (2)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2022-01-25T08:09:00Z</dcterms:created>
  <dcterms:modified xsi:type="dcterms:W3CDTF">2022-01-25T18:32:00Z</dcterms:modified>
</cp:coreProperties>
</file>